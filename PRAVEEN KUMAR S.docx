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BB2A" w14:textId="77777777" w:rsidR="00EC78BC" w:rsidRDefault="00EC78BC" w:rsidP="00EC78BC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C78B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9180DC" wp14:editId="300968FD">
            <wp:simplePos x="0" y="0"/>
            <wp:positionH relativeFrom="margin">
              <wp:align>right</wp:align>
            </wp:positionH>
            <wp:positionV relativeFrom="paragraph">
              <wp:posOffset>-307975</wp:posOffset>
            </wp:positionV>
            <wp:extent cx="1362075" cy="15144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k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8" t="20024" r="5975" b="10741"/>
                    <a:stretch/>
                  </pic:blipFill>
                  <pic:spPr bwMode="auto">
                    <a:xfrm>
                      <a:off x="0" y="0"/>
                      <a:ext cx="13620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78BC">
        <w:rPr>
          <w:rFonts w:ascii="Times New Roman" w:hAnsi="Times New Roman" w:cs="Times New Roman"/>
          <w:b/>
          <w:bCs/>
          <w:sz w:val="36"/>
          <w:szCs w:val="36"/>
        </w:rPr>
        <w:t>PRAVEEN KUMAR S</w:t>
      </w:r>
    </w:p>
    <w:p w14:paraId="68D92388" w14:textId="2F772258" w:rsidR="00EC78BC" w:rsidRPr="00EC78BC" w:rsidRDefault="008C45F6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="00EC78BC" w:rsidRPr="00EC78BC">
        <w:rPr>
          <w:rFonts w:ascii="Times New Roman" w:hAnsi="Times New Roman" w:cs="Times New Roman"/>
          <w:noProof/>
          <w:sz w:val="28"/>
          <w:szCs w:val="28"/>
        </w:rPr>
        <w:t>/o Sakthivel</w:t>
      </w:r>
      <w:r w:rsidR="00882A41">
        <w:rPr>
          <w:rFonts w:ascii="Times New Roman" w:hAnsi="Times New Roman" w:cs="Times New Roman"/>
          <w:noProof/>
          <w:sz w:val="28"/>
          <w:szCs w:val="28"/>
        </w:rPr>
        <w:t>,</w:t>
      </w:r>
      <w:r w:rsidR="00EC78BC" w:rsidRPr="00EC78B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     </w:t>
      </w:r>
    </w:p>
    <w:p w14:paraId="79D3F7D3" w14:textId="77777777" w:rsidR="00882A41" w:rsidRDefault="00EC78BC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78BC">
        <w:rPr>
          <w:rFonts w:ascii="Times New Roman" w:hAnsi="Times New Roman" w:cs="Times New Roman"/>
          <w:sz w:val="28"/>
          <w:szCs w:val="28"/>
        </w:rPr>
        <w:t>5</w:t>
      </w:r>
      <w:r w:rsidRPr="00EC78B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C78BC">
        <w:rPr>
          <w:rFonts w:ascii="Times New Roman" w:hAnsi="Times New Roman" w:cs="Times New Roman"/>
          <w:sz w:val="28"/>
          <w:szCs w:val="28"/>
        </w:rPr>
        <w:t xml:space="preserve"> street</w:t>
      </w:r>
      <w:r w:rsidR="00882A41">
        <w:rPr>
          <w:rFonts w:ascii="Times New Roman" w:hAnsi="Times New Roman" w:cs="Times New Roman"/>
          <w:sz w:val="28"/>
          <w:szCs w:val="28"/>
        </w:rPr>
        <w:t xml:space="preserve"> B-Tex(opp),</w:t>
      </w:r>
    </w:p>
    <w:p w14:paraId="3AF1D98B" w14:textId="6A1E7EC5" w:rsidR="00882A41" w:rsidRDefault="00882A41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78BC">
        <w:rPr>
          <w:rFonts w:ascii="Times New Roman" w:hAnsi="Times New Roman" w:cs="Times New Roman"/>
          <w:sz w:val="28"/>
          <w:szCs w:val="28"/>
        </w:rPr>
        <w:t>C</w:t>
      </w:r>
      <w:r w:rsidR="00EC78BC" w:rsidRPr="00EC78BC">
        <w:rPr>
          <w:rFonts w:ascii="Times New Roman" w:hAnsi="Times New Roman" w:cs="Times New Roman"/>
          <w:sz w:val="28"/>
          <w:szCs w:val="28"/>
        </w:rPr>
        <w:t>handrapuram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D34FA1C" w14:textId="2EF0E218" w:rsidR="00EC78BC" w:rsidRPr="00EC78BC" w:rsidRDefault="00EC78BC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78BC">
        <w:rPr>
          <w:rFonts w:ascii="Times New Roman" w:hAnsi="Times New Roman" w:cs="Times New Roman"/>
          <w:sz w:val="28"/>
          <w:szCs w:val="28"/>
        </w:rPr>
        <w:t>Tirupur-641608</w:t>
      </w:r>
    </w:p>
    <w:p w14:paraId="65DF0593" w14:textId="27C70DD9" w:rsidR="008F4563" w:rsidRDefault="008F4563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3042">
        <w:rPr>
          <w:rFonts w:ascii="Times New Roman" w:hAnsi="Times New Roman" w:cs="Times New Roman"/>
          <w:b/>
          <w:bCs/>
          <w:sz w:val="28"/>
          <w:szCs w:val="28"/>
        </w:rPr>
        <w:t>E-mail: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073042" w:rsidRPr="003D64BA">
          <w:rPr>
            <w:rStyle w:val="Hyperlink"/>
            <w:rFonts w:ascii="Times New Roman" w:hAnsi="Times New Roman" w:cs="Times New Roman"/>
            <w:sz w:val="28"/>
            <w:szCs w:val="28"/>
          </w:rPr>
          <w:t>praveenkumar.17cs077@nandhaengg.org</w:t>
        </w:r>
      </w:hyperlink>
      <w:r w:rsidR="00073042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5D6BD4EE" w14:textId="01833169" w:rsidR="008F4563" w:rsidRDefault="008F4563" w:rsidP="00996009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00C4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073042" w:rsidRPr="003D64BA">
          <w:rPr>
            <w:rStyle w:val="Hyperlink"/>
            <w:rFonts w:ascii="Times New Roman" w:hAnsi="Times New Roman" w:cs="Times New Roman"/>
            <w:sz w:val="28"/>
            <w:szCs w:val="28"/>
          </w:rPr>
          <w:t>spraveenpk077@gmail.com</w:t>
        </w:r>
      </w:hyperlink>
      <w:r w:rsidR="000730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BB275B" w14:textId="4C0B9B89" w:rsidR="00CD40C1" w:rsidRDefault="00CD40C1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Phone /</w:t>
      </w:r>
      <w:r w:rsidRPr="00CD40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Skype</w:t>
      </w:r>
      <w:r w:rsidR="00996009"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r w:rsidR="00EC78BC">
        <w:rPr>
          <w:rFonts w:ascii="Times New Roman" w:hAnsi="Times New Roman" w:cs="Times New Roman"/>
          <w:sz w:val="28"/>
          <w:szCs w:val="28"/>
        </w:rPr>
        <w:t>:</w:t>
      </w:r>
      <w:r w:rsidR="00996009">
        <w:rPr>
          <w:rFonts w:ascii="Times New Roman" w:hAnsi="Times New Roman" w:cs="Times New Roman"/>
          <w:sz w:val="28"/>
          <w:szCs w:val="28"/>
        </w:rPr>
        <w:t xml:space="preserve"> </w:t>
      </w:r>
      <w:r w:rsidR="00EC78BC">
        <w:rPr>
          <w:rFonts w:ascii="Times New Roman" w:hAnsi="Times New Roman" w:cs="Times New Roman"/>
          <w:sz w:val="28"/>
          <w:szCs w:val="28"/>
        </w:rPr>
        <w:t>9585571635</w:t>
      </w:r>
    </w:p>
    <w:p w14:paraId="34378E1D" w14:textId="07FA9589" w:rsidR="000A5C2A" w:rsidRDefault="0076366E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F80">
        <w:rPr>
          <w:rFonts w:ascii="Times New Roman" w:hAnsi="Times New Roman" w:cs="Times New Roman"/>
          <w:b/>
          <w:bCs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</w:rPr>
        <w:t>:</w:t>
      </w:r>
      <w:r w:rsidR="00CD40C1" w:rsidRPr="00CD40C1">
        <w:t xml:space="preserve"> </w:t>
      </w:r>
      <w:hyperlink r:id="rId16" w:history="1">
        <w:r w:rsidR="00CD40C1" w:rsidRPr="003D64BA">
          <w:rPr>
            <w:rStyle w:val="Hyperlink"/>
            <w:rFonts w:ascii="Times New Roman" w:hAnsi="Times New Roman" w:cs="Times New Roman"/>
            <w:sz w:val="28"/>
            <w:szCs w:val="28"/>
          </w:rPr>
          <w:t>https://t.me/spraveenpk</w:t>
        </w:r>
      </w:hyperlink>
      <w:r w:rsidR="00CD40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@spraveenpk</w:t>
      </w:r>
    </w:p>
    <w:p w14:paraId="33476E27" w14:textId="24E48CAB" w:rsidR="00E72120" w:rsidRDefault="00E72120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2120">
        <w:rPr>
          <w:rFonts w:ascii="Times New Roman" w:hAnsi="Times New Roman" w:cs="Times New Roman"/>
          <w:b/>
          <w:bCs/>
          <w:sz w:val="28"/>
          <w:szCs w:val="28"/>
        </w:rPr>
        <w:t>Salesforce:</w:t>
      </w:r>
      <w:r w:rsidR="0081429B" w:rsidRPr="0081429B">
        <w:t xml:space="preserve"> </w:t>
      </w:r>
      <w:hyperlink r:id="rId17" w:history="1">
        <w:r w:rsidR="00F86B9C" w:rsidRPr="003D64BA">
          <w:rPr>
            <w:rStyle w:val="Hyperlink"/>
            <w:rFonts w:ascii="Times New Roman" w:hAnsi="Times New Roman" w:cs="Times New Roman"/>
            <w:sz w:val="28"/>
            <w:szCs w:val="28"/>
          </w:rPr>
          <w:t>https://trailblazer.me/id/spraveenpk</w:t>
        </w:r>
      </w:hyperlink>
      <w:r w:rsidR="00F86B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F532EE" w14:textId="5A44976F" w:rsidR="00C53540" w:rsidRDefault="00C53540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3540">
        <w:rPr>
          <w:rFonts w:ascii="Times New Roman" w:hAnsi="Times New Roman" w:cs="Times New Roman"/>
          <w:b/>
          <w:bCs/>
          <w:sz w:val="28"/>
          <w:szCs w:val="28"/>
        </w:rPr>
        <w:t>Facebook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53540">
        <w:t xml:space="preserve"> </w:t>
      </w:r>
      <w:hyperlink r:id="rId18" w:history="1">
        <w:r w:rsidRPr="003D64BA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https://www.facebook.com/spraveenrs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DECC2" w14:textId="4F138EC5" w:rsidR="00C53540" w:rsidRPr="00396AB4" w:rsidRDefault="00396AB4" w:rsidP="0099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6AB4">
        <w:t xml:space="preserve"> </w:t>
      </w:r>
      <w:hyperlink r:id="rId19" w:history="1">
        <w:r w:rsidRPr="00B312D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https://github.com/spraveenpk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1B1EF" w14:textId="06858D95" w:rsidR="00EC78BC" w:rsidRPr="00EC78BC" w:rsidRDefault="00EC78BC" w:rsidP="00EC78BC">
      <w:pPr>
        <w:rPr>
          <w:rFonts w:ascii="Times New Roman" w:hAnsi="Times New Roman" w:cs="Times New Roman"/>
          <w:sz w:val="28"/>
          <w:szCs w:val="28"/>
        </w:rPr>
      </w:pPr>
      <w:r w:rsidRPr="00EC78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4DB3F3FE" w14:textId="77777777" w:rsidR="00C25072" w:rsidRDefault="00FB706F">
      <w:pPr>
        <w:pStyle w:val="SectionHeading"/>
      </w:pPr>
      <w:r>
        <w:t>Objectives</w:t>
      </w:r>
    </w:p>
    <w:p w14:paraId="0BA42CC5" w14:textId="61612972" w:rsidR="00C25072" w:rsidRPr="00294C7A" w:rsidRDefault="002655C5" w:rsidP="008C45F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94C7A">
        <w:rPr>
          <w:rFonts w:ascii="Times New Roman" w:hAnsi="Times New Roman" w:cs="Times New Roman"/>
          <w:sz w:val="28"/>
          <w:szCs w:val="28"/>
        </w:rPr>
        <w:t xml:space="preserve">Seeking a career that is challenging and interesting and lets me work on the leading areas of technology, a job that gives me opportunities to learn, innovate and enhance my skills and </w:t>
      </w:r>
      <w:r w:rsidR="00882A41" w:rsidRPr="00294C7A">
        <w:rPr>
          <w:rFonts w:ascii="Times New Roman" w:hAnsi="Times New Roman" w:cs="Times New Roman"/>
          <w:sz w:val="28"/>
          <w:szCs w:val="28"/>
        </w:rPr>
        <w:t>strengths with</w:t>
      </w:r>
      <w:r w:rsidRPr="00294C7A">
        <w:rPr>
          <w:rFonts w:ascii="Times New Roman" w:hAnsi="Times New Roman" w:cs="Times New Roman"/>
          <w:sz w:val="28"/>
          <w:szCs w:val="28"/>
        </w:rPr>
        <w:t xml:space="preserve"> company goals and objectives.</w:t>
      </w:r>
    </w:p>
    <w:p w14:paraId="34563EB5" w14:textId="77777777" w:rsidR="00C25072" w:rsidRDefault="00FB706F">
      <w:pPr>
        <w:pStyle w:val="SectionHeading"/>
      </w:pPr>
      <w:r>
        <w:t>Education</w:t>
      </w:r>
    </w:p>
    <w:tbl>
      <w:tblPr>
        <w:tblStyle w:val="GridTable5Dark"/>
        <w:tblW w:w="9776" w:type="dxa"/>
        <w:tblLook w:val="04A0" w:firstRow="1" w:lastRow="0" w:firstColumn="1" w:lastColumn="0" w:noHBand="0" w:noVBand="1"/>
      </w:tblPr>
      <w:tblGrid>
        <w:gridCol w:w="2014"/>
        <w:gridCol w:w="2234"/>
        <w:gridCol w:w="1794"/>
        <w:gridCol w:w="2014"/>
        <w:gridCol w:w="1720"/>
      </w:tblGrid>
      <w:tr w:rsidR="002655C5" w14:paraId="6B550E54" w14:textId="77777777" w:rsidTr="00891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154E6D2" w14:textId="77777777" w:rsidR="00891825" w:rsidRDefault="00891825" w:rsidP="002655C5">
            <w:pPr>
              <w:rPr>
                <w:b w:val="0"/>
                <w:bCs w:val="0"/>
              </w:rPr>
            </w:pPr>
          </w:p>
          <w:p w14:paraId="6BB087FC" w14:textId="165C6329" w:rsidR="002655C5" w:rsidRDefault="002655C5" w:rsidP="002655C5">
            <w:r w:rsidRPr="002655C5">
              <w:t>Course</w:t>
            </w:r>
          </w:p>
        </w:tc>
        <w:tc>
          <w:tcPr>
            <w:tcW w:w="2234" w:type="dxa"/>
          </w:tcPr>
          <w:p w14:paraId="557CF951" w14:textId="77777777" w:rsidR="00891825" w:rsidRDefault="0089182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E5DAD67" w14:textId="6127F8B4" w:rsidR="002655C5" w:rsidRDefault="002655C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5C5">
              <w:t>School / Institution</w:t>
            </w:r>
          </w:p>
        </w:tc>
        <w:tc>
          <w:tcPr>
            <w:tcW w:w="1794" w:type="dxa"/>
          </w:tcPr>
          <w:p w14:paraId="1AD24720" w14:textId="36756FCB" w:rsidR="002655C5" w:rsidRDefault="002655C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 /</w:t>
            </w:r>
          </w:p>
          <w:p w14:paraId="0FFF5019" w14:textId="77777777" w:rsidR="002655C5" w:rsidRDefault="002655C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</w:t>
            </w:r>
          </w:p>
        </w:tc>
        <w:tc>
          <w:tcPr>
            <w:tcW w:w="2014" w:type="dxa"/>
          </w:tcPr>
          <w:p w14:paraId="18F3403D" w14:textId="77777777" w:rsidR="00891825" w:rsidRDefault="0089182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0B08EC5" w14:textId="2B0FD1E0" w:rsidR="002655C5" w:rsidRDefault="002655C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5C5">
              <w:t>Year of passing</w:t>
            </w:r>
          </w:p>
        </w:tc>
        <w:tc>
          <w:tcPr>
            <w:tcW w:w="1720" w:type="dxa"/>
          </w:tcPr>
          <w:p w14:paraId="2062048B" w14:textId="77777777" w:rsidR="002655C5" w:rsidRDefault="002655C5" w:rsidP="00265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5C5">
              <w:t>Percentage/ CGPA</w:t>
            </w:r>
          </w:p>
        </w:tc>
      </w:tr>
      <w:tr w:rsidR="002655C5" w14:paraId="59B3B0C6" w14:textId="77777777" w:rsidTr="00891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8B9E2F1" w14:textId="77777777" w:rsidR="00891825" w:rsidRDefault="00891825" w:rsidP="002655C5">
            <w:pPr>
              <w:jc w:val="center"/>
              <w:rPr>
                <w:b w:val="0"/>
                <w:bCs w:val="0"/>
              </w:rPr>
            </w:pPr>
          </w:p>
          <w:p w14:paraId="39139172" w14:textId="34DC7679" w:rsidR="002655C5" w:rsidRDefault="002655C5" w:rsidP="002655C5">
            <w:pPr>
              <w:jc w:val="center"/>
            </w:pPr>
            <w:r>
              <w:t>10</w:t>
            </w:r>
            <w:r w:rsidRPr="002655C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34" w:type="dxa"/>
          </w:tcPr>
          <w:p w14:paraId="3EBF8FAA" w14:textId="42588640" w:rsidR="002655C5" w:rsidRDefault="002655C5" w:rsidP="0026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 w:rsidR="00294C7A">
              <w:t>elavan</w:t>
            </w:r>
            <w:proofErr w:type="spellEnd"/>
            <w:r w:rsidR="00294C7A">
              <w:t xml:space="preserve"> Matric </w:t>
            </w:r>
            <w:proofErr w:type="spellStart"/>
            <w:r w:rsidR="00294C7A">
              <w:t>Hr</w:t>
            </w:r>
            <w:proofErr w:type="spellEnd"/>
            <w:r w:rsidR="00294C7A">
              <w:t xml:space="preserve"> sec school-TUP</w:t>
            </w:r>
          </w:p>
        </w:tc>
        <w:tc>
          <w:tcPr>
            <w:tcW w:w="1794" w:type="dxa"/>
          </w:tcPr>
          <w:p w14:paraId="061FBFC9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F75103" w14:textId="6A60295D" w:rsidR="002655C5" w:rsidRDefault="00294C7A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Board</w:t>
            </w:r>
          </w:p>
        </w:tc>
        <w:tc>
          <w:tcPr>
            <w:tcW w:w="2014" w:type="dxa"/>
          </w:tcPr>
          <w:p w14:paraId="2D7D17AC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EBBB48" w14:textId="0F904A3F" w:rsidR="002655C5" w:rsidRDefault="00294C7A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  <w:tc>
          <w:tcPr>
            <w:tcW w:w="1720" w:type="dxa"/>
          </w:tcPr>
          <w:p w14:paraId="6FF675B4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7C6ECD" w14:textId="5D0E7AF7" w:rsidR="002655C5" w:rsidRDefault="00294C7A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 w:rsidR="00891825">
              <w:t>5</w:t>
            </w:r>
          </w:p>
        </w:tc>
      </w:tr>
      <w:tr w:rsidR="002655C5" w14:paraId="46D7EE5F" w14:textId="77777777" w:rsidTr="0089182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CB0E394" w14:textId="77777777" w:rsidR="00891825" w:rsidRDefault="00891825" w:rsidP="00294C7A">
            <w:pPr>
              <w:jc w:val="center"/>
              <w:rPr>
                <w:b w:val="0"/>
                <w:bCs w:val="0"/>
              </w:rPr>
            </w:pPr>
          </w:p>
          <w:p w14:paraId="5D9170F9" w14:textId="497BC7E8" w:rsidR="002655C5" w:rsidRDefault="00294C7A" w:rsidP="00294C7A">
            <w:pPr>
              <w:jc w:val="center"/>
            </w:pPr>
            <w:r>
              <w:t>12</w:t>
            </w:r>
            <w:r w:rsidRPr="00294C7A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34" w:type="dxa"/>
          </w:tcPr>
          <w:p w14:paraId="2FA7E084" w14:textId="77777777" w:rsidR="002655C5" w:rsidRDefault="00294C7A" w:rsidP="002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4C7A">
              <w:t>Velavan</w:t>
            </w:r>
            <w:proofErr w:type="spellEnd"/>
            <w:r w:rsidRPr="00294C7A">
              <w:t xml:space="preserve"> Matric </w:t>
            </w:r>
            <w:proofErr w:type="spellStart"/>
            <w:r w:rsidRPr="00294C7A">
              <w:t>Hr</w:t>
            </w:r>
            <w:proofErr w:type="spellEnd"/>
            <w:r w:rsidRPr="00294C7A">
              <w:t xml:space="preserve"> sec school-TUP</w:t>
            </w:r>
          </w:p>
        </w:tc>
        <w:tc>
          <w:tcPr>
            <w:tcW w:w="1794" w:type="dxa"/>
          </w:tcPr>
          <w:p w14:paraId="16FD8177" w14:textId="77777777" w:rsidR="00891825" w:rsidRDefault="00891825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5CFC8C" w14:textId="0B0D442F" w:rsidR="002655C5" w:rsidRDefault="00294C7A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C7A">
              <w:t>State Board</w:t>
            </w:r>
          </w:p>
        </w:tc>
        <w:tc>
          <w:tcPr>
            <w:tcW w:w="2014" w:type="dxa"/>
          </w:tcPr>
          <w:p w14:paraId="6C9DC1A2" w14:textId="77777777" w:rsidR="00891825" w:rsidRDefault="00891825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16378" w14:textId="3301F195" w:rsidR="002655C5" w:rsidRDefault="00294C7A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720" w:type="dxa"/>
          </w:tcPr>
          <w:p w14:paraId="039E70D9" w14:textId="77777777" w:rsidR="00891825" w:rsidRDefault="00891825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61DFE9" w14:textId="705BE1A3" w:rsidR="002655C5" w:rsidRDefault="00294C7A" w:rsidP="00294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74.5</w:t>
            </w:r>
            <w:r w:rsidR="00891825">
              <w:t>%</w:t>
            </w:r>
          </w:p>
        </w:tc>
      </w:tr>
      <w:tr w:rsidR="00BF72BC" w14:paraId="2FA2B76D" w14:textId="77777777" w:rsidTr="00600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19DDD4E" w14:textId="77777777" w:rsidR="00891825" w:rsidRDefault="00891825" w:rsidP="00294C7A">
            <w:pPr>
              <w:jc w:val="center"/>
              <w:rPr>
                <w:b w:val="0"/>
                <w:bCs w:val="0"/>
              </w:rPr>
            </w:pPr>
          </w:p>
          <w:p w14:paraId="3585D980" w14:textId="19176582" w:rsidR="00BF72BC" w:rsidRDefault="00BF72BC" w:rsidP="00294C7A">
            <w:pPr>
              <w:jc w:val="center"/>
            </w:pPr>
            <w:r>
              <w:t>UG</w:t>
            </w:r>
          </w:p>
        </w:tc>
        <w:tc>
          <w:tcPr>
            <w:tcW w:w="2234" w:type="dxa"/>
          </w:tcPr>
          <w:p w14:paraId="6AF5E2CE" w14:textId="752A45F8" w:rsidR="00BF72BC" w:rsidRPr="00294C7A" w:rsidRDefault="00BF72BC" w:rsidP="0026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Nandha</w:t>
            </w:r>
            <w:proofErr w:type="spellEnd"/>
            <w:r>
              <w:t xml:space="preserve"> </w:t>
            </w:r>
            <w:r w:rsidR="00073042">
              <w:t>Engineering</w:t>
            </w:r>
            <w:r>
              <w:t xml:space="preserve"> college- </w:t>
            </w:r>
            <w:proofErr w:type="spellStart"/>
            <w:r>
              <w:t>Erd</w:t>
            </w:r>
            <w:proofErr w:type="spellEnd"/>
          </w:p>
        </w:tc>
        <w:tc>
          <w:tcPr>
            <w:tcW w:w="1794" w:type="dxa"/>
          </w:tcPr>
          <w:p w14:paraId="1A87E4C5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AFAD5" w14:textId="0F466470" w:rsidR="00BF72BC" w:rsidRPr="00294C7A" w:rsidRDefault="00BF72BC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university</w:t>
            </w:r>
          </w:p>
        </w:tc>
        <w:tc>
          <w:tcPr>
            <w:tcW w:w="2014" w:type="dxa"/>
          </w:tcPr>
          <w:p w14:paraId="3E3841F0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5C347" w14:textId="7B1A6241" w:rsidR="00BF72BC" w:rsidRDefault="00BF72BC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20" w:type="dxa"/>
          </w:tcPr>
          <w:p w14:paraId="7B6FD8B3" w14:textId="77777777" w:rsidR="00891825" w:rsidRDefault="00891825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61450B" w14:textId="103FD234" w:rsidR="00BF72BC" w:rsidRDefault="00BC7B01" w:rsidP="00294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  <w:r w:rsidR="00BF72BC">
              <w:t>CGPA</w:t>
            </w:r>
          </w:p>
        </w:tc>
      </w:tr>
    </w:tbl>
    <w:p w14:paraId="64E08EBF" w14:textId="77777777" w:rsidR="00294C7A" w:rsidRDefault="00294C7A" w:rsidP="00294C7A">
      <w:pPr>
        <w:pStyle w:val="SectionHeading"/>
      </w:pPr>
    </w:p>
    <w:p w14:paraId="15D1263B" w14:textId="39F58293" w:rsidR="002655C5" w:rsidRDefault="00294C7A" w:rsidP="00294C7A">
      <w:pPr>
        <w:pStyle w:val="SectionHeading"/>
      </w:pPr>
      <w:r w:rsidRPr="00294C7A">
        <w:t>Achievements:</w:t>
      </w:r>
    </w:p>
    <w:p w14:paraId="7866B870" w14:textId="2898F7D5" w:rsidR="002E1EFA" w:rsidRDefault="002E1EFA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E7425" w:rsidRPr="006E7425">
        <w:t xml:space="preserve"> </w:t>
      </w:r>
      <w:r w:rsidR="006E7425" w:rsidRPr="006E7425">
        <w:rPr>
          <w:rFonts w:ascii="Times New Roman" w:hAnsi="Times New Roman" w:cs="Times New Roman"/>
          <w:sz w:val="28"/>
          <w:szCs w:val="28"/>
        </w:rPr>
        <w:t>Got 1st place in DEBUGGING at NEC</w:t>
      </w:r>
      <w:r w:rsidR="006E7425">
        <w:rPr>
          <w:rFonts w:ascii="Times New Roman" w:hAnsi="Times New Roman" w:cs="Times New Roman"/>
          <w:sz w:val="28"/>
          <w:szCs w:val="28"/>
        </w:rPr>
        <w:t>.</w:t>
      </w:r>
    </w:p>
    <w:p w14:paraId="0F6866E5" w14:textId="207016CA" w:rsidR="00282EB6" w:rsidRDefault="00282EB6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82EB6">
        <w:t xml:space="preserve"> </w:t>
      </w:r>
      <w:r w:rsidRPr="00282EB6">
        <w:rPr>
          <w:rFonts w:ascii="Times New Roman" w:hAnsi="Times New Roman" w:cs="Times New Roman"/>
          <w:sz w:val="28"/>
          <w:szCs w:val="28"/>
        </w:rPr>
        <w:t>Got 1st in volley ball in VM</w:t>
      </w:r>
      <w:r>
        <w:rPr>
          <w:rFonts w:ascii="Times New Roman" w:hAnsi="Times New Roman" w:cs="Times New Roman"/>
          <w:sz w:val="28"/>
          <w:szCs w:val="28"/>
        </w:rPr>
        <w:t>HS.</w:t>
      </w:r>
    </w:p>
    <w:p w14:paraId="47A985BB" w14:textId="5D6DA238" w:rsidR="00282EB6" w:rsidRDefault="00282EB6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82EB6">
        <w:t xml:space="preserve"> </w:t>
      </w:r>
      <w:r w:rsidRPr="00282EB6">
        <w:rPr>
          <w:rFonts w:ascii="Times New Roman" w:hAnsi="Times New Roman" w:cs="Times New Roman"/>
          <w:sz w:val="28"/>
          <w:szCs w:val="28"/>
        </w:rPr>
        <w:t>Got Merit in Kyu at Shito ryu karate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862E0" w14:textId="70EB85BD" w:rsidR="006E7425" w:rsidRDefault="006E7425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E7425">
        <w:t xml:space="preserve"> </w:t>
      </w:r>
      <w:r w:rsidRPr="006E7425">
        <w:rPr>
          <w:rFonts w:ascii="Times New Roman" w:hAnsi="Times New Roman" w:cs="Times New Roman"/>
          <w:sz w:val="28"/>
          <w:szCs w:val="28"/>
        </w:rPr>
        <w:t>Got 3rd place in shadow art in N</w:t>
      </w:r>
      <w:r w:rsidR="00282EB6">
        <w:rPr>
          <w:rFonts w:ascii="Times New Roman" w:hAnsi="Times New Roman" w:cs="Times New Roman"/>
          <w:sz w:val="28"/>
          <w:szCs w:val="28"/>
        </w:rPr>
        <w:t>EC.</w:t>
      </w:r>
    </w:p>
    <w:p w14:paraId="1676916F" w14:textId="425BA929" w:rsidR="000D6EEB" w:rsidRDefault="000D6EEB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B7CF3" w:rsidRPr="004B7CF3">
        <w:rPr>
          <w:rFonts w:ascii="Times New Roman" w:hAnsi="Times New Roman" w:cs="Times New Roman"/>
          <w:sz w:val="28"/>
          <w:szCs w:val="28"/>
        </w:rPr>
        <w:t xml:space="preserve"> </w:t>
      </w:r>
      <w:r w:rsidR="004B7CF3">
        <w:rPr>
          <w:rFonts w:ascii="Times New Roman" w:hAnsi="Times New Roman" w:cs="Times New Roman"/>
          <w:sz w:val="28"/>
          <w:szCs w:val="28"/>
        </w:rPr>
        <w:t xml:space="preserve">Trailhead </w:t>
      </w:r>
      <w:r w:rsidRPr="004B7CF3">
        <w:rPr>
          <w:rFonts w:ascii="Times New Roman" w:hAnsi="Times New Roman" w:cs="Times New Roman"/>
          <w:b/>
          <w:bCs/>
          <w:sz w:val="28"/>
          <w:szCs w:val="28"/>
        </w:rPr>
        <w:t>Ranger</w:t>
      </w:r>
      <w:r>
        <w:rPr>
          <w:rFonts w:ascii="Times New Roman" w:hAnsi="Times New Roman" w:cs="Times New Roman"/>
          <w:sz w:val="28"/>
          <w:szCs w:val="28"/>
        </w:rPr>
        <w:t xml:space="preserve"> in salesforce</w:t>
      </w:r>
      <w:r w:rsidR="004B7C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47319E" w14:textId="544768FE" w:rsidR="00604007" w:rsidRDefault="00604007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93B602" w14:textId="07BA4D7C" w:rsidR="00604007" w:rsidRDefault="00604007" w:rsidP="00EC78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04FC0F" w14:textId="3C77C847" w:rsidR="00604007" w:rsidRDefault="00604007" w:rsidP="00604007">
      <w:pPr>
        <w:pStyle w:val="SectionHeading"/>
      </w:pPr>
      <w:r w:rsidRPr="00294C7A">
        <w:t>Academic Ac</w:t>
      </w:r>
      <w:r>
        <w:t>tivties</w:t>
      </w:r>
      <w:r w:rsidRPr="00294C7A">
        <w:t>:</w:t>
      </w:r>
    </w:p>
    <w:p w14:paraId="0B59BD55" w14:textId="7E955130" w:rsidR="00604007" w:rsidRDefault="00604007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C7A">
        <w:rPr>
          <w:rFonts w:ascii="Times New Roman" w:hAnsi="Times New Roman" w:cs="Times New Roman"/>
          <w:sz w:val="28"/>
          <w:szCs w:val="28"/>
        </w:rPr>
        <w:t xml:space="preserve">- Participated in "Effective Public Speaking " in Nandha </w:t>
      </w:r>
      <w:r w:rsidR="002E2391">
        <w:rPr>
          <w:rFonts w:ascii="Times New Roman" w:hAnsi="Times New Roman" w:cs="Times New Roman"/>
          <w:sz w:val="28"/>
          <w:szCs w:val="28"/>
        </w:rPr>
        <w:t>E</w:t>
      </w:r>
      <w:r w:rsidRPr="00294C7A">
        <w:rPr>
          <w:rFonts w:ascii="Times New Roman" w:hAnsi="Times New Roman" w:cs="Times New Roman"/>
          <w:sz w:val="28"/>
          <w:szCs w:val="28"/>
        </w:rPr>
        <w:t>ngineering College by JCI Club</w:t>
      </w:r>
      <w:r w:rsidR="006E42B7">
        <w:rPr>
          <w:rFonts w:ascii="Times New Roman" w:hAnsi="Times New Roman" w:cs="Times New Roman"/>
          <w:sz w:val="28"/>
          <w:szCs w:val="28"/>
        </w:rPr>
        <w:t xml:space="preserve"> </w:t>
      </w:r>
      <w:r w:rsidR="006E42B7" w:rsidRPr="006E42B7">
        <w:rPr>
          <w:rFonts w:ascii="Times New Roman" w:hAnsi="Times New Roman" w:cs="Times New Roman"/>
          <w:sz w:val="28"/>
          <w:szCs w:val="28"/>
        </w:rPr>
        <w:t>Erode Galaxy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A96D8" w14:textId="139F8435" w:rsidR="00604007" w:rsidRDefault="00604007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0400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007">
        <w:rPr>
          <w:rFonts w:ascii="Times New Roman" w:hAnsi="Times New Roman" w:cs="Times New Roman"/>
          <w:sz w:val="28"/>
          <w:szCs w:val="28"/>
        </w:rPr>
        <w:t>days Multi-media w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604007">
        <w:rPr>
          <w:rFonts w:ascii="Times New Roman" w:hAnsi="Times New Roman" w:cs="Times New Roman"/>
          <w:sz w:val="28"/>
          <w:szCs w:val="28"/>
        </w:rPr>
        <w:t xml:space="preserve">rkshop by APEX INSTUTUTE OF MULTIMEDIA at </w:t>
      </w:r>
      <w:r w:rsidR="009F786E" w:rsidRPr="00604007">
        <w:rPr>
          <w:rFonts w:ascii="Times New Roman" w:hAnsi="Times New Roman" w:cs="Times New Roman"/>
          <w:sz w:val="28"/>
          <w:szCs w:val="28"/>
        </w:rPr>
        <w:t>Janson</w:t>
      </w:r>
      <w:r w:rsidRPr="00604007">
        <w:rPr>
          <w:rFonts w:ascii="Times New Roman" w:hAnsi="Times New Roman" w:cs="Times New Roman"/>
          <w:sz w:val="28"/>
          <w:szCs w:val="28"/>
        </w:rPr>
        <w:t xml:space="preserve"> Institute of </w:t>
      </w:r>
      <w:r w:rsidR="005116F8" w:rsidRPr="00604007">
        <w:rPr>
          <w:rFonts w:ascii="Times New Roman" w:hAnsi="Times New Roman" w:cs="Times New Roman"/>
          <w:sz w:val="28"/>
          <w:szCs w:val="28"/>
        </w:rPr>
        <w:t>Technology</w:t>
      </w:r>
      <w:r w:rsidR="005116F8">
        <w:rPr>
          <w:rFonts w:ascii="Times New Roman" w:hAnsi="Times New Roman" w:cs="Times New Roman"/>
          <w:sz w:val="28"/>
          <w:szCs w:val="28"/>
        </w:rPr>
        <w:t>, Coimbatore</w:t>
      </w:r>
      <w:r w:rsidR="009F786E">
        <w:rPr>
          <w:rFonts w:ascii="Times New Roman" w:hAnsi="Times New Roman" w:cs="Times New Roman"/>
          <w:sz w:val="28"/>
          <w:szCs w:val="28"/>
        </w:rPr>
        <w:t>.</w:t>
      </w:r>
    </w:p>
    <w:p w14:paraId="095C9DB2" w14:textId="0A2D9BD8" w:rsidR="0094757C" w:rsidRDefault="0094757C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4757C">
        <w:t xml:space="preserve"> </w:t>
      </w:r>
      <w:r w:rsidRPr="0094757C">
        <w:rPr>
          <w:rFonts w:ascii="Times New Roman" w:hAnsi="Times New Roman" w:cs="Times New Roman"/>
          <w:sz w:val="28"/>
          <w:szCs w:val="28"/>
        </w:rPr>
        <w:t>Got B grade in KPR Talent Test</w:t>
      </w:r>
      <w:r w:rsidR="005116F8">
        <w:rPr>
          <w:rFonts w:ascii="Times New Roman" w:hAnsi="Times New Roman" w:cs="Times New Roman"/>
          <w:sz w:val="28"/>
          <w:szCs w:val="28"/>
        </w:rPr>
        <w:t>.</w:t>
      </w:r>
    </w:p>
    <w:p w14:paraId="12C06990" w14:textId="5351BFE0" w:rsidR="005116F8" w:rsidRPr="00294C7A" w:rsidRDefault="005116F8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116F8"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116F8">
        <w:rPr>
          <w:rFonts w:ascii="Times New Roman" w:hAnsi="Times New Roman" w:cs="Times New Roman"/>
          <w:sz w:val="28"/>
          <w:szCs w:val="28"/>
        </w:rPr>
        <w:t>articipant in Internal hackathon for smart Indian hackathon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E474A" w14:textId="77777777" w:rsidR="00C1036C" w:rsidRDefault="00C1036C">
      <w:pPr>
        <w:pStyle w:val="Subsection"/>
        <w:rPr>
          <w:caps/>
          <w:sz w:val="28"/>
          <w:szCs w:val="28"/>
        </w:rPr>
      </w:pPr>
    </w:p>
    <w:p w14:paraId="507A05FB" w14:textId="58094D7B" w:rsidR="00294C7A" w:rsidRDefault="00294C7A">
      <w:pPr>
        <w:pStyle w:val="Subsection"/>
        <w:rPr>
          <w:caps/>
          <w:sz w:val="28"/>
          <w:szCs w:val="28"/>
        </w:rPr>
      </w:pPr>
      <w:r w:rsidRPr="00294C7A">
        <w:rPr>
          <w:caps/>
          <w:sz w:val="28"/>
          <w:szCs w:val="28"/>
        </w:rPr>
        <w:t xml:space="preserve">Technical Skills: </w:t>
      </w:r>
    </w:p>
    <w:p w14:paraId="7D23E1F9" w14:textId="337157FC" w:rsidR="00294C7A" w:rsidRPr="002E1EFA" w:rsidRDefault="00294C7A" w:rsidP="001E29B8">
      <w:pPr>
        <w:pStyle w:val="Default"/>
        <w:spacing w:line="276" w:lineRule="auto"/>
        <w:rPr>
          <w:sz w:val="32"/>
          <w:szCs w:val="32"/>
        </w:rPr>
      </w:pPr>
      <w:r w:rsidRPr="00294C7A">
        <w:rPr>
          <w:sz w:val="28"/>
          <w:szCs w:val="28"/>
        </w:rPr>
        <w:t xml:space="preserve">- Programming </w:t>
      </w:r>
      <w:r w:rsidR="001E29B8" w:rsidRPr="00294C7A">
        <w:rPr>
          <w:sz w:val="28"/>
          <w:szCs w:val="28"/>
        </w:rPr>
        <w:t>languages:</w:t>
      </w:r>
      <w:r w:rsidRPr="00294C7A">
        <w:rPr>
          <w:sz w:val="28"/>
          <w:szCs w:val="28"/>
        </w:rPr>
        <w:t xml:space="preserve"> </w:t>
      </w:r>
      <w:r>
        <w:rPr>
          <w:sz w:val="28"/>
          <w:szCs w:val="28"/>
        </w:rPr>
        <w:t>python</w:t>
      </w:r>
      <w:r w:rsidRPr="00294C7A">
        <w:rPr>
          <w:sz w:val="28"/>
          <w:szCs w:val="28"/>
        </w:rPr>
        <w:t xml:space="preserve"> </w:t>
      </w:r>
    </w:p>
    <w:p w14:paraId="64A11467" w14:textId="5863BF6A" w:rsidR="00294C7A" w:rsidRPr="00294C7A" w:rsidRDefault="00294C7A" w:rsidP="001E29B8">
      <w:pPr>
        <w:pStyle w:val="Default"/>
        <w:spacing w:after="68" w:line="276" w:lineRule="auto"/>
        <w:rPr>
          <w:sz w:val="28"/>
          <w:szCs w:val="28"/>
        </w:rPr>
      </w:pPr>
      <w:r w:rsidRPr="00294C7A">
        <w:rPr>
          <w:sz w:val="28"/>
          <w:szCs w:val="28"/>
        </w:rPr>
        <w:t xml:space="preserve">- Operating </w:t>
      </w:r>
      <w:r w:rsidR="001E29B8" w:rsidRPr="00294C7A">
        <w:rPr>
          <w:sz w:val="28"/>
          <w:szCs w:val="28"/>
        </w:rPr>
        <w:t>System:</w:t>
      </w:r>
      <w:r w:rsidRPr="00294C7A">
        <w:rPr>
          <w:sz w:val="28"/>
          <w:szCs w:val="28"/>
        </w:rPr>
        <w:t xml:space="preserve"> </w:t>
      </w:r>
      <w:r w:rsidR="001E29B8" w:rsidRPr="00294C7A">
        <w:rPr>
          <w:sz w:val="28"/>
          <w:szCs w:val="28"/>
        </w:rPr>
        <w:t>Windows,</w:t>
      </w:r>
      <w:r w:rsidR="001E29B8">
        <w:rPr>
          <w:sz w:val="28"/>
          <w:szCs w:val="28"/>
        </w:rPr>
        <w:t xml:space="preserve"> Phoenix OS</w:t>
      </w:r>
    </w:p>
    <w:p w14:paraId="12989281" w14:textId="268256FC" w:rsidR="008A0722" w:rsidRPr="003D1D2C" w:rsidRDefault="00294C7A" w:rsidP="001E29B8">
      <w:pPr>
        <w:pStyle w:val="Default"/>
        <w:spacing w:line="276" w:lineRule="auto"/>
        <w:rPr>
          <w:sz w:val="28"/>
          <w:szCs w:val="28"/>
        </w:rPr>
      </w:pPr>
      <w:r w:rsidRPr="00294C7A">
        <w:rPr>
          <w:sz w:val="28"/>
          <w:szCs w:val="28"/>
        </w:rPr>
        <w:t xml:space="preserve">- Modeling </w:t>
      </w:r>
      <w:r w:rsidR="008A0722">
        <w:rPr>
          <w:sz w:val="28"/>
          <w:szCs w:val="28"/>
        </w:rPr>
        <w:t>software usage</w:t>
      </w:r>
      <w:r w:rsidRPr="00294C7A">
        <w:rPr>
          <w:sz w:val="28"/>
          <w:szCs w:val="28"/>
        </w:rPr>
        <w:t>: AutoCAD</w:t>
      </w:r>
      <w:r w:rsidR="002E1EFA">
        <w:rPr>
          <w:sz w:val="28"/>
          <w:szCs w:val="28"/>
        </w:rPr>
        <w:t xml:space="preserve"> (planning)</w:t>
      </w:r>
      <w:r w:rsidR="008A0722">
        <w:rPr>
          <w:sz w:val="28"/>
          <w:szCs w:val="28"/>
        </w:rPr>
        <w:t xml:space="preserve"> &amp; Coral Draw</w:t>
      </w:r>
    </w:p>
    <w:p w14:paraId="290C4D96" w14:textId="77777777" w:rsidR="00C1036C" w:rsidRDefault="00C1036C" w:rsidP="008A0722">
      <w:pPr>
        <w:pStyle w:val="SectionHeading"/>
      </w:pPr>
    </w:p>
    <w:p w14:paraId="0239259A" w14:textId="53742069" w:rsidR="008A0722" w:rsidRPr="008A0722" w:rsidRDefault="008A0722" w:rsidP="008A0722">
      <w:pPr>
        <w:pStyle w:val="SectionHeading"/>
      </w:pPr>
      <w:r w:rsidRPr="008A0722">
        <w:t>Mini Project</w:t>
      </w:r>
    </w:p>
    <w:p w14:paraId="6564240A" w14:textId="77777777" w:rsidR="008A0722" w:rsidRDefault="008A0722" w:rsidP="00996009">
      <w:pPr>
        <w:pStyle w:val="Default"/>
        <w:spacing w:line="276" w:lineRule="auto"/>
        <w:rPr>
          <w:sz w:val="28"/>
          <w:szCs w:val="28"/>
        </w:rPr>
      </w:pPr>
      <w:r w:rsidRPr="008A0722">
        <w:rPr>
          <w:b/>
          <w:bCs/>
          <w:sz w:val="28"/>
          <w:szCs w:val="28"/>
        </w:rPr>
        <w:t>Title:</w:t>
      </w:r>
      <w:r w:rsidRPr="008A0722">
        <w:rPr>
          <w:sz w:val="28"/>
          <w:szCs w:val="28"/>
        </w:rPr>
        <w:t xml:space="preserve"> </w:t>
      </w:r>
      <w:r>
        <w:rPr>
          <w:sz w:val="28"/>
          <w:szCs w:val="28"/>
        </w:rPr>
        <w:t>BLOOD BANKING</w:t>
      </w:r>
    </w:p>
    <w:p w14:paraId="4DC77C16" w14:textId="1FE3F0B5" w:rsidR="008A0722" w:rsidRDefault="008A0722" w:rsidP="00996009">
      <w:pPr>
        <w:pStyle w:val="Default"/>
        <w:spacing w:line="276" w:lineRule="auto"/>
        <w:rPr>
          <w:sz w:val="28"/>
          <w:szCs w:val="28"/>
        </w:rPr>
      </w:pPr>
      <w:r w:rsidRPr="003D1D2C">
        <w:rPr>
          <w:b/>
          <w:bCs/>
          <w:sz w:val="28"/>
          <w:szCs w:val="28"/>
        </w:rPr>
        <w:t>Description:</w:t>
      </w:r>
      <w:r w:rsidRPr="008A0722">
        <w:rPr>
          <w:sz w:val="28"/>
          <w:szCs w:val="28"/>
        </w:rPr>
        <w:t xml:space="preserve"> The main objective of the project is to </w:t>
      </w:r>
      <w:r w:rsidR="001E29B8">
        <w:rPr>
          <w:sz w:val="28"/>
          <w:szCs w:val="28"/>
        </w:rPr>
        <w:t>a</w:t>
      </w:r>
      <w:r>
        <w:rPr>
          <w:sz w:val="28"/>
          <w:szCs w:val="28"/>
        </w:rPr>
        <w:t xml:space="preserve">dd </w:t>
      </w:r>
      <w:r w:rsidR="001E29B8">
        <w:rPr>
          <w:sz w:val="28"/>
          <w:szCs w:val="28"/>
        </w:rPr>
        <w:t>b</w:t>
      </w:r>
      <w:r>
        <w:rPr>
          <w:sz w:val="28"/>
          <w:szCs w:val="28"/>
        </w:rPr>
        <w:t xml:space="preserve">lood details of </w:t>
      </w:r>
      <w:r w:rsidR="005116F8">
        <w:rPr>
          <w:sz w:val="28"/>
          <w:szCs w:val="28"/>
        </w:rPr>
        <w:t>persons when</w:t>
      </w:r>
      <w:r>
        <w:rPr>
          <w:sz w:val="28"/>
          <w:szCs w:val="28"/>
        </w:rPr>
        <w:t xml:space="preserve"> </w:t>
      </w:r>
      <w:r w:rsidR="005116F8">
        <w:rPr>
          <w:sz w:val="28"/>
          <w:szCs w:val="28"/>
        </w:rPr>
        <w:t xml:space="preserve">patient </w:t>
      </w:r>
      <w:r>
        <w:rPr>
          <w:sz w:val="28"/>
          <w:szCs w:val="28"/>
        </w:rPr>
        <w:t xml:space="preserve">need </w:t>
      </w:r>
      <w:r w:rsidR="006E42B7">
        <w:rPr>
          <w:sz w:val="28"/>
          <w:szCs w:val="28"/>
        </w:rPr>
        <w:t>blood it</w:t>
      </w:r>
      <w:r w:rsidR="005116F8">
        <w:rPr>
          <w:sz w:val="28"/>
          <w:szCs w:val="28"/>
        </w:rPr>
        <w:t xml:space="preserve"> </w:t>
      </w:r>
      <w:r w:rsidR="006E42B7">
        <w:rPr>
          <w:sz w:val="28"/>
          <w:szCs w:val="28"/>
        </w:rPr>
        <w:t>checks</w:t>
      </w:r>
      <w:r w:rsidR="005116F8">
        <w:rPr>
          <w:sz w:val="28"/>
          <w:szCs w:val="28"/>
        </w:rPr>
        <w:t xml:space="preserve"> availability nearby locations</w:t>
      </w:r>
      <w:r w:rsidR="001E29B8">
        <w:rPr>
          <w:sz w:val="28"/>
          <w:szCs w:val="28"/>
        </w:rPr>
        <w:t>.</w:t>
      </w:r>
    </w:p>
    <w:p w14:paraId="22DB446B" w14:textId="24D37628" w:rsidR="001E29B8" w:rsidRDefault="001E29B8" w:rsidP="00996009">
      <w:pPr>
        <w:pStyle w:val="Default"/>
        <w:spacing w:line="276" w:lineRule="auto"/>
        <w:rPr>
          <w:sz w:val="28"/>
          <w:szCs w:val="28"/>
        </w:rPr>
      </w:pPr>
      <w:r w:rsidRPr="001E29B8">
        <w:rPr>
          <w:b/>
          <w:bCs/>
          <w:sz w:val="28"/>
          <w:szCs w:val="28"/>
        </w:rPr>
        <w:t>Title:</w:t>
      </w:r>
      <w:r>
        <w:rPr>
          <w:sz w:val="28"/>
          <w:szCs w:val="28"/>
        </w:rPr>
        <w:t xml:space="preserve"> Textile Billing System</w:t>
      </w:r>
    </w:p>
    <w:p w14:paraId="5EB6A6FD" w14:textId="22926164" w:rsidR="001E29B8" w:rsidRPr="001E29B8" w:rsidRDefault="001E29B8" w:rsidP="00996009">
      <w:pPr>
        <w:pStyle w:val="Default"/>
        <w:spacing w:line="276" w:lineRule="auto"/>
        <w:rPr>
          <w:b/>
          <w:bCs/>
          <w:sz w:val="28"/>
          <w:szCs w:val="28"/>
        </w:rPr>
      </w:pPr>
      <w:r w:rsidRPr="001E29B8">
        <w:rPr>
          <w:b/>
          <w:bCs/>
          <w:sz w:val="28"/>
          <w:szCs w:val="28"/>
        </w:rPr>
        <w:t>Description:</w:t>
      </w:r>
      <w:r w:rsidRPr="001E29B8">
        <w:rPr>
          <w:sz w:val="28"/>
          <w:szCs w:val="28"/>
        </w:rPr>
        <w:t xml:space="preserve"> </w:t>
      </w:r>
      <w:r w:rsidRPr="008A0722">
        <w:rPr>
          <w:sz w:val="28"/>
          <w:szCs w:val="28"/>
        </w:rPr>
        <w:t>The main objective of the project is to</w:t>
      </w:r>
      <w:r>
        <w:rPr>
          <w:sz w:val="28"/>
          <w:szCs w:val="28"/>
        </w:rPr>
        <w:t xml:space="preserve"> make bill and save purchase details in the software.</w:t>
      </w:r>
    </w:p>
    <w:p w14:paraId="3C8B9F89" w14:textId="77777777" w:rsidR="00C1036C" w:rsidRDefault="00C1036C" w:rsidP="008A0722">
      <w:pPr>
        <w:pStyle w:val="SectionHeading"/>
      </w:pPr>
    </w:p>
    <w:p w14:paraId="78F02A69" w14:textId="77CADCF5" w:rsidR="008A0722" w:rsidRDefault="008A0722" w:rsidP="008A0722">
      <w:pPr>
        <w:pStyle w:val="SectionHeading"/>
      </w:pPr>
      <w:r w:rsidRPr="008A0722">
        <w:t>Technical Presentation</w:t>
      </w:r>
    </w:p>
    <w:p w14:paraId="6BD7913B" w14:textId="63DF78CD" w:rsidR="00604007" w:rsidRDefault="00604007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A0722" w:rsidRPr="008A0722">
        <w:rPr>
          <w:rFonts w:ascii="Times New Roman" w:hAnsi="Times New Roman" w:cs="Times New Roman"/>
          <w:sz w:val="28"/>
          <w:szCs w:val="28"/>
        </w:rPr>
        <w:t xml:space="preserve">Participated in National level technical symposium in </w:t>
      </w:r>
      <w:r w:rsidR="005116F8">
        <w:rPr>
          <w:rFonts w:ascii="Times New Roman" w:hAnsi="Times New Roman" w:cs="Times New Roman"/>
          <w:sz w:val="28"/>
          <w:szCs w:val="28"/>
        </w:rPr>
        <w:t xml:space="preserve">Kumaraguru </w:t>
      </w:r>
      <w:r w:rsidR="005116F8" w:rsidRPr="008A0722">
        <w:rPr>
          <w:rFonts w:ascii="Times New Roman" w:hAnsi="Times New Roman" w:cs="Times New Roman"/>
          <w:sz w:val="28"/>
          <w:szCs w:val="28"/>
        </w:rPr>
        <w:t>College</w:t>
      </w:r>
      <w:r w:rsidR="008A0722">
        <w:rPr>
          <w:rFonts w:ascii="Times New Roman" w:hAnsi="Times New Roman" w:cs="Times New Roman"/>
          <w:sz w:val="28"/>
          <w:szCs w:val="28"/>
        </w:rPr>
        <w:t xml:space="preserve"> </w:t>
      </w:r>
      <w:r w:rsidR="005116F8">
        <w:rPr>
          <w:rFonts w:ascii="Times New Roman" w:hAnsi="Times New Roman" w:cs="Times New Roman"/>
          <w:sz w:val="28"/>
          <w:szCs w:val="28"/>
        </w:rPr>
        <w:t>of</w:t>
      </w:r>
      <w:r w:rsidR="008A0722">
        <w:rPr>
          <w:rFonts w:ascii="Times New Roman" w:hAnsi="Times New Roman" w:cs="Times New Roman"/>
          <w:sz w:val="28"/>
          <w:szCs w:val="28"/>
        </w:rPr>
        <w:t xml:space="preserve"> Technology </w:t>
      </w:r>
      <w:r w:rsidR="008A0722" w:rsidRPr="008A0722">
        <w:rPr>
          <w:rFonts w:ascii="Times New Roman" w:hAnsi="Times New Roman" w:cs="Times New Roman"/>
          <w:sz w:val="28"/>
          <w:szCs w:val="28"/>
        </w:rPr>
        <w:t>in 201</w:t>
      </w:r>
      <w:r w:rsidR="008A0722">
        <w:rPr>
          <w:rFonts w:ascii="Times New Roman" w:hAnsi="Times New Roman" w:cs="Times New Roman"/>
          <w:sz w:val="28"/>
          <w:szCs w:val="28"/>
        </w:rPr>
        <w:t>8</w:t>
      </w:r>
      <w:r w:rsidR="005116F8">
        <w:rPr>
          <w:rFonts w:ascii="Times New Roman" w:hAnsi="Times New Roman" w:cs="Times New Roman"/>
          <w:sz w:val="28"/>
          <w:szCs w:val="28"/>
        </w:rPr>
        <w:t>.</w:t>
      </w:r>
    </w:p>
    <w:p w14:paraId="4F6CC4C8" w14:textId="43FD69FB" w:rsidR="00604007" w:rsidRPr="00294C7A" w:rsidRDefault="00604007" w:rsidP="006040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4C7A">
        <w:rPr>
          <w:rFonts w:ascii="Times New Roman" w:hAnsi="Times New Roman" w:cs="Times New Roman"/>
          <w:sz w:val="28"/>
          <w:szCs w:val="28"/>
        </w:rPr>
        <w:t>Participated in “Yugam” in KCT Student Events.</w:t>
      </w:r>
    </w:p>
    <w:p w14:paraId="50E5FB03" w14:textId="77777777" w:rsidR="009C5737" w:rsidRDefault="009C5737" w:rsidP="00294C7A">
      <w:pPr>
        <w:pStyle w:val="SectionHeading"/>
      </w:pPr>
      <w:r w:rsidRPr="009C5737">
        <w:t>Extra Curricular Activities</w:t>
      </w:r>
    </w:p>
    <w:p w14:paraId="21DB788F" w14:textId="77777777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Short film Making and Photography</w:t>
      </w:r>
    </w:p>
    <w:p w14:paraId="7BACD0F3" w14:textId="77777777" w:rsidR="009C5737" w:rsidRDefault="009C5737" w:rsidP="009C5737">
      <w:pPr>
        <w:pStyle w:val="SectionHeading"/>
      </w:pPr>
      <w:r w:rsidRPr="009C5737">
        <w:t>Strength</w:t>
      </w:r>
    </w:p>
    <w:p w14:paraId="2FD8F3AA" w14:textId="77777777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Ability to learn.</w:t>
      </w:r>
    </w:p>
    <w:p w14:paraId="31087E20" w14:textId="77777777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Efficient leader and Good Team player.</w:t>
      </w:r>
    </w:p>
    <w:p w14:paraId="2DDB6266" w14:textId="77777777" w:rsidR="00EC78BC" w:rsidRDefault="00EC78BC" w:rsidP="00EC78BC">
      <w:pPr>
        <w:pStyle w:val="SectionHeading"/>
      </w:pPr>
      <w:r>
        <w:t>Skills</w:t>
      </w:r>
    </w:p>
    <w:p w14:paraId="545AB58D" w14:textId="77777777" w:rsidR="00EC78BC" w:rsidRDefault="00EC78BC" w:rsidP="008C45F6">
      <w:r w:rsidRPr="008C45F6">
        <w:rPr>
          <w:rFonts w:ascii="Times New Roman" w:hAnsi="Times New Roman" w:cs="Times New Roman"/>
          <w:sz w:val="28"/>
          <w:szCs w:val="28"/>
        </w:rPr>
        <w:t>Ability to survive in all kind of situations</w:t>
      </w:r>
      <w:r w:rsidRPr="009C5737">
        <w:t>.</w:t>
      </w:r>
    </w:p>
    <w:p w14:paraId="36F3BB8A" w14:textId="77777777" w:rsidR="009C5737" w:rsidRDefault="009C5737" w:rsidP="009C5737">
      <w:pPr>
        <w:pStyle w:val="SectionHeading"/>
      </w:pPr>
      <w:r w:rsidRPr="009C5737">
        <w:t>Personal Details</w:t>
      </w:r>
    </w:p>
    <w:p w14:paraId="3F6E6464" w14:textId="2FE4E3AC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 xml:space="preserve">Father’s </w:t>
      </w:r>
      <w:r w:rsidR="004B7CF3" w:rsidRPr="009C5737">
        <w:rPr>
          <w:rFonts w:ascii="Times New Roman" w:hAnsi="Times New Roman" w:cs="Times New Roman"/>
          <w:sz w:val="28"/>
          <w:szCs w:val="28"/>
        </w:rPr>
        <w:t>Name:</w:t>
      </w:r>
      <w:r w:rsidRPr="009C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Sathivel.R</w:t>
      </w:r>
      <w:proofErr w:type="spellEnd"/>
    </w:p>
    <w:p w14:paraId="090E2035" w14:textId="7E04690D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 xml:space="preserve">Date of </w:t>
      </w:r>
      <w:r w:rsidR="004B7CF3" w:rsidRPr="009C5737">
        <w:rPr>
          <w:rFonts w:ascii="Times New Roman" w:hAnsi="Times New Roman" w:cs="Times New Roman"/>
          <w:sz w:val="28"/>
          <w:szCs w:val="28"/>
        </w:rPr>
        <w:t>Birth:</w:t>
      </w:r>
      <w:r w:rsidRPr="009C5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C5737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C5737">
        <w:rPr>
          <w:rFonts w:ascii="Times New Roman" w:hAnsi="Times New Roman" w:cs="Times New Roman"/>
          <w:sz w:val="28"/>
          <w:szCs w:val="28"/>
        </w:rPr>
        <w:t>.199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DF6367D" w14:textId="3029005C" w:rsidR="009C5737" w:rsidRPr="009C5737" w:rsidRDefault="004B7CF3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Gender:</w:t>
      </w:r>
      <w:r w:rsidR="009C5737" w:rsidRPr="009C5737">
        <w:rPr>
          <w:rFonts w:ascii="Times New Roman" w:hAnsi="Times New Roman" w:cs="Times New Roman"/>
          <w:sz w:val="28"/>
          <w:szCs w:val="28"/>
        </w:rPr>
        <w:t xml:space="preserve"> Male</w:t>
      </w:r>
    </w:p>
    <w:p w14:paraId="6995642D" w14:textId="26C4419C" w:rsidR="009C5737" w:rsidRPr="009C5737" w:rsidRDefault="004B7CF3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Nationality:</w:t>
      </w:r>
      <w:r w:rsidR="009C5737" w:rsidRPr="009C5737">
        <w:rPr>
          <w:rFonts w:ascii="Times New Roman" w:hAnsi="Times New Roman" w:cs="Times New Roman"/>
          <w:sz w:val="28"/>
          <w:szCs w:val="28"/>
        </w:rPr>
        <w:t xml:space="preserve"> Indian</w:t>
      </w:r>
    </w:p>
    <w:p w14:paraId="2330FB79" w14:textId="1D6C2CE5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 xml:space="preserve">Marital </w:t>
      </w:r>
      <w:r w:rsidR="004B7CF3" w:rsidRPr="009C5737">
        <w:rPr>
          <w:rFonts w:ascii="Times New Roman" w:hAnsi="Times New Roman" w:cs="Times New Roman"/>
          <w:sz w:val="28"/>
          <w:szCs w:val="28"/>
        </w:rPr>
        <w:t>Status:</w:t>
      </w:r>
      <w:r w:rsidRPr="009C5737">
        <w:rPr>
          <w:rFonts w:ascii="Times New Roman" w:hAnsi="Times New Roman" w:cs="Times New Roman"/>
          <w:sz w:val="28"/>
          <w:szCs w:val="28"/>
        </w:rPr>
        <w:t xml:space="preserve"> Single</w:t>
      </w:r>
    </w:p>
    <w:p w14:paraId="292C24BB" w14:textId="453118C3" w:rsidR="009C5737" w:rsidRPr="009C5737" w:rsidRDefault="009C5737" w:rsidP="009C5737">
      <w:pPr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 xml:space="preserve">Languages </w:t>
      </w:r>
      <w:r w:rsidR="004B7CF3" w:rsidRPr="009C5737">
        <w:rPr>
          <w:rFonts w:ascii="Times New Roman" w:hAnsi="Times New Roman" w:cs="Times New Roman"/>
          <w:sz w:val="28"/>
          <w:szCs w:val="28"/>
        </w:rPr>
        <w:t>known:</w:t>
      </w:r>
      <w:r w:rsidRPr="009C5737">
        <w:rPr>
          <w:rFonts w:ascii="Times New Roman" w:hAnsi="Times New Roman" w:cs="Times New Roman"/>
          <w:sz w:val="28"/>
          <w:szCs w:val="28"/>
        </w:rPr>
        <w:t xml:space="preserve"> Tamil, English (To Speak, Read and Write)</w:t>
      </w:r>
    </w:p>
    <w:p w14:paraId="1D89D042" w14:textId="77777777" w:rsidR="009C5737" w:rsidRDefault="009C5737" w:rsidP="009C5737">
      <w:pPr>
        <w:pStyle w:val="SectionHeading"/>
      </w:pPr>
      <w:r w:rsidRPr="009C5737">
        <w:t>Declaration</w:t>
      </w:r>
    </w:p>
    <w:p w14:paraId="70781128" w14:textId="74B4B55A" w:rsidR="003D1D2C" w:rsidRDefault="009C5737" w:rsidP="0063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I hereby declare that the details furnished above are true to the best of my knowledge and belief.</w:t>
      </w:r>
    </w:p>
    <w:p w14:paraId="539E37AD" w14:textId="77777777" w:rsidR="00C1036C" w:rsidRDefault="00C1036C" w:rsidP="006300C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FA3897" w14:textId="52D256A7" w:rsidR="009C5737" w:rsidRPr="00BF72BC" w:rsidRDefault="009C5737" w:rsidP="009C5737">
      <w:pPr>
        <w:pStyle w:val="IntenseQuote"/>
        <w:rPr>
          <w:b w:val="0"/>
          <w:bCs w:val="0"/>
        </w:rPr>
      </w:pPr>
      <w:r>
        <w:t>Place:</w:t>
      </w:r>
      <w:r>
        <w:rPr>
          <w:rStyle w:val="Strong"/>
        </w:rPr>
        <w:t xml:space="preserve"> Tirupur</w:t>
      </w:r>
    </w:p>
    <w:p w14:paraId="6E59E965" w14:textId="77777777" w:rsidR="00C25072" w:rsidRDefault="009C5737" w:rsidP="009C5737">
      <w:pPr>
        <w:spacing w:line="276" w:lineRule="auto"/>
        <w:jc w:val="right"/>
      </w:pPr>
      <w:proofErr w:type="spellStart"/>
      <w:r>
        <w:t>Praveenkumar</w:t>
      </w:r>
      <w:proofErr w:type="spellEnd"/>
      <w:r>
        <w:t xml:space="preserve"> S</w:t>
      </w:r>
    </w:p>
    <w:sectPr w:rsidR="00C25072">
      <w:headerReference w:type="default" r:id="rId20"/>
      <w:footerReference w:type="default" r:id="rId21"/>
      <w:headerReference w:type="first" r:id="rId2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3BC83" w14:textId="77777777" w:rsidR="00004E6A" w:rsidRDefault="00004E6A">
      <w:pPr>
        <w:spacing w:after="0" w:line="240" w:lineRule="auto"/>
      </w:pPr>
      <w:r>
        <w:separator/>
      </w:r>
    </w:p>
  </w:endnote>
  <w:endnote w:type="continuationSeparator" w:id="0">
    <w:p w14:paraId="6476014C" w14:textId="77777777" w:rsidR="00004E6A" w:rsidRDefault="0000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396A" w14:textId="77777777" w:rsidR="00C25072" w:rsidRDefault="00C25072">
    <w:pPr>
      <w:pStyle w:val="Header"/>
    </w:pPr>
  </w:p>
  <w:p w14:paraId="5499692E" w14:textId="77777777" w:rsidR="00C25072" w:rsidRDefault="00C25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E9885" w14:textId="77777777" w:rsidR="00004E6A" w:rsidRDefault="00004E6A">
      <w:pPr>
        <w:spacing w:after="0" w:line="240" w:lineRule="auto"/>
      </w:pPr>
      <w:r>
        <w:separator/>
      </w:r>
    </w:p>
  </w:footnote>
  <w:footnote w:type="continuationSeparator" w:id="0">
    <w:p w14:paraId="114E68B0" w14:textId="77777777" w:rsidR="00004E6A" w:rsidRDefault="0000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3078" w14:textId="77777777" w:rsidR="009C5737" w:rsidRDefault="009C573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C545017" wp14:editId="69914D6F">
              <wp:simplePos x="0" y="0"/>
              <wp:positionH relativeFrom="margin">
                <wp:posOffset>-523875</wp:posOffset>
              </wp:positionH>
              <wp:positionV relativeFrom="margin">
                <wp:posOffset>-476250</wp:posOffset>
              </wp:positionV>
              <wp:extent cx="7505700" cy="9772650"/>
              <wp:effectExtent l="0" t="0" r="19050" b="1905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05700" cy="9772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5E06E8" id="Rectangle 4" o:spid="_x0000_s1026" style="position:absolute;margin-left:-41.25pt;margin-top:-37.5pt;width:591pt;height:76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548C52" wp14:editId="7497D5F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00025" cy="10058400"/>
              <wp:effectExtent l="0" t="0" r="952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025" cy="10058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975EBA" id="Rectangle 5" o:spid="_x0000_s1026" style="position:absolute;margin-left:-35.45pt;margin-top:0;width:15.75pt;height:11in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" fillcolor="black [3213]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92AAB" w14:textId="77777777" w:rsidR="002655C5" w:rsidRDefault="002655C5" w:rsidP="002655C5">
    <w:pPr>
      <w:pStyle w:val="Default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FF85D10" wp14:editId="76172439">
              <wp:simplePos x="0" y="0"/>
              <wp:positionH relativeFrom="page">
                <wp:posOffset>7562850</wp:posOffset>
              </wp:positionH>
              <wp:positionV relativeFrom="page">
                <wp:align>top</wp:align>
              </wp:positionV>
              <wp:extent cx="190500" cy="101917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0500" cy="101917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958BD9" id="Rectangle 2" o:spid="_x0000_s1026" style="position:absolute;margin-left:595.5pt;margin-top:0;width:15pt;height:802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" fillcolor="black [3213]" stroked="f"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0D590D2" wp14:editId="4C21BAB4">
              <wp:simplePos x="0" y="0"/>
              <wp:positionH relativeFrom="margin">
                <wp:posOffset>-552451</wp:posOffset>
              </wp:positionH>
              <wp:positionV relativeFrom="margin">
                <wp:posOffset>-811531</wp:posOffset>
              </wp:positionV>
              <wp:extent cx="7572375" cy="9627235"/>
              <wp:effectExtent l="0" t="0" r="28575" b="120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96272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F446BF" id="Rectangle 1" o:spid="_x0000_s1026" style="position:absolute;margin-left:-43.5pt;margin-top:-63.9pt;width:596.25pt;height:758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" filled="f">
              <w10:wrap anchorx="margin" anchory="margin"/>
            </v:rect>
          </w:pict>
        </mc:Fallback>
      </mc:AlternateContent>
    </w:r>
  </w:p>
  <w:p w14:paraId="0E96D43D" w14:textId="77777777" w:rsidR="00C25072" w:rsidRPr="002655C5" w:rsidRDefault="002655C5" w:rsidP="002655C5">
    <w:pPr>
      <w:pStyle w:val="Header"/>
      <w:jc w:val="center"/>
      <w:rPr>
        <w:rFonts w:ascii="Times New Roman" w:hAnsi="Times New Roman" w:cs="Times New Roman"/>
      </w:rPr>
    </w:pPr>
    <w:r w:rsidRPr="002655C5">
      <w:rPr>
        <w:rFonts w:ascii="Times New Roman" w:hAnsi="Times New Roman" w:cs="Times New Roman"/>
        <w:sz w:val="28"/>
        <w:szCs w:val="28"/>
      </w:rPr>
      <w:t xml:space="preserve"> </w:t>
    </w:r>
    <w:r w:rsidRPr="002655C5">
      <w:rPr>
        <w:rFonts w:ascii="Times New Roman" w:hAnsi="Times New Roman" w:cs="Times New Roman"/>
        <w:b/>
        <w:bCs/>
        <w:sz w:val="40"/>
        <w:szCs w:val="40"/>
      </w:rPr>
      <w:t xml:space="preserve">RESUME </w:t>
    </w:r>
  </w:p>
  <w:p w14:paraId="4B58F423" w14:textId="77777777" w:rsidR="00C25072" w:rsidRDefault="00C25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5"/>
    <w:rsid w:val="00004E6A"/>
    <w:rsid w:val="00073042"/>
    <w:rsid w:val="000A5C2A"/>
    <w:rsid w:val="000D6EEB"/>
    <w:rsid w:val="00113134"/>
    <w:rsid w:val="001E29B8"/>
    <w:rsid w:val="002655C5"/>
    <w:rsid w:val="00282EB6"/>
    <w:rsid w:val="00294C7A"/>
    <w:rsid w:val="002E1EFA"/>
    <w:rsid w:val="002E2391"/>
    <w:rsid w:val="00343F80"/>
    <w:rsid w:val="00396AB4"/>
    <w:rsid w:val="003D1D2C"/>
    <w:rsid w:val="00411468"/>
    <w:rsid w:val="004B7CF3"/>
    <w:rsid w:val="005116F8"/>
    <w:rsid w:val="006003B2"/>
    <w:rsid w:val="00604007"/>
    <w:rsid w:val="006300C4"/>
    <w:rsid w:val="00635BEA"/>
    <w:rsid w:val="00684A1C"/>
    <w:rsid w:val="006C6ABA"/>
    <w:rsid w:val="006E42B7"/>
    <w:rsid w:val="006E7425"/>
    <w:rsid w:val="0076366E"/>
    <w:rsid w:val="0081429B"/>
    <w:rsid w:val="00846A25"/>
    <w:rsid w:val="00882A41"/>
    <w:rsid w:val="00891825"/>
    <w:rsid w:val="008A0722"/>
    <w:rsid w:val="008C45F6"/>
    <w:rsid w:val="008D71B6"/>
    <w:rsid w:val="008F4563"/>
    <w:rsid w:val="00902036"/>
    <w:rsid w:val="0094757C"/>
    <w:rsid w:val="00996009"/>
    <w:rsid w:val="009C5737"/>
    <w:rsid w:val="009F366A"/>
    <w:rsid w:val="009F786E"/>
    <w:rsid w:val="00BC7B01"/>
    <w:rsid w:val="00BF72BC"/>
    <w:rsid w:val="00C1036C"/>
    <w:rsid w:val="00C25072"/>
    <w:rsid w:val="00C53540"/>
    <w:rsid w:val="00C87941"/>
    <w:rsid w:val="00CD40C1"/>
    <w:rsid w:val="00D46628"/>
    <w:rsid w:val="00E72120"/>
    <w:rsid w:val="00E949F2"/>
    <w:rsid w:val="00EC78BC"/>
    <w:rsid w:val="00F86AC2"/>
    <w:rsid w:val="00F86B9C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F80B"/>
  <w15:docId w15:val="{34E84080-D478-4D22-9CBF-8B013198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Default">
    <w:name w:val="Default"/>
    <w:rsid w:val="00265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26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655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C78BC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s://www.facebook.com/spraveenr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trailblazer.me/id/spraveenp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.me/spraveenp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spraveenpk077@gmail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spraveenpk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praveenkumar.17cs077@nandhaengg.org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lic\AppData\Roaming\Microsoft\Templates\Resume%20(Essential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5th  street chandrapuram,Tiruppur-641608</CompanyAddress>
  <CompanyPhone>9585571635</CompanyPhone>
  <CompanyFax/>
  <CompanyEmail>spraveenrs@gmail.com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BusinessGroup xmlns="4873beb7-5857-4685-be1f-d57550cc96cc" xsi:nil="true"/>
    <TPFriendlyName xmlns="4873beb7-5857-4685-be1f-d57550cc96cc" xsi:nil="true"/>
    <NumericId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IntlLangReviewDate xmlns="4873beb7-5857-4685-be1f-d57550cc96cc">2010-03-08T21:43:00+00:00</IntlLangReviewDate>
    <PublishStatusLookup xmlns="4873beb7-5857-4685-be1f-d57550cc96cc">
      <Value>754413</Value>
      <Value>1309349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</PublishTargets>
    <TimesCloned xmlns="4873beb7-5857-4685-be1f-d57550cc96cc" xsi:nil="true"/>
    <Provider xmlns="4873beb7-5857-4685-be1f-d57550cc96cc" xsi:nil="true"/>
    <AcquiredFrom xmlns="4873beb7-5857-4685-be1f-d57550cc96cc">Community</AcquiredFrom>
    <FriendlyTitle xmlns="4873beb7-5857-4685-be1f-d57550cc96cc" xsi:nil="true"/>
    <LastHandOff xmlns="4873beb7-5857-4685-be1f-d57550cc96cc" xsi:nil="true"/>
    <AssetStart xmlns="4873beb7-5857-4685-be1f-d57550cc96cc">2010-03-08T21:27:00+00:00</AssetStart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 xsi:nil="true"/>
    <Downloads xmlns="4873beb7-5857-4685-be1f-d57550cc96cc">0</Downloads>
    <CSXHash xmlns="4873beb7-5857-4685-be1f-d57550cc96cc" xsi:nil="true"/>
    <VoteCount xmlns="4873beb7-5857-4685-be1f-d57550cc96cc" xsi:nil="true"/>
    <OOCacheId xmlns="4873beb7-5857-4685-be1f-d57550cc96cc" xsi:nil="true"/>
    <IsDeleted xmlns="4873beb7-5857-4685-be1f-d57550cc96cc">false</IsDeleted>
    <InternalTagsTaxHTField0 xmlns="4873beb7-5857-4685-be1f-d57550cc96cc">
      <Terms xmlns="http://schemas.microsoft.com/office/infopath/2007/PartnerControls"/>
    </InternalTagsTaxHTField0>
    <AssetExpire xmlns="4873beb7-5857-4685-be1f-d57550cc96cc">2038-12-31T08:00:00+00:00</AssetExpire>
    <DSATActionTaken xmlns="4873beb7-5857-4685-be1f-d57550cc96cc">Best Bets</DSATActionTaken>
    <CSXSubmissionMarket xmlns="4873beb7-5857-4685-be1f-d57550cc96cc" xsi:nil="true"/>
    <LocPublishedDependentAssetsLookup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BugNumber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Milestone xmlns="4873beb7-5857-4685-be1f-d57550cc96cc" xsi:nil="true"/>
    <OriginAsset xmlns="4873beb7-5857-4685-be1f-d57550cc96cc" xsi:nil="true"/>
    <TPComponent xmlns="4873beb7-5857-4685-be1f-d57550cc96cc" xsi:nil="true"/>
    <RecommendationsModifier xmlns="4873beb7-5857-4685-be1f-d57550cc96cc" xsi:nil="true"/>
    <AssetId xmlns="4873beb7-5857-4685-be1f-d57550cc96cc">TP101840838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>2010-03-08T21:43:00+00:00</HandoffToMSDN>
    <PlannedPubDate xmlns="4873beb7-5857-4685-be1f-d57550cc96cc">2010-03-08T21:43:00+00:00</PlannedPubDate>
    <IntlLangReviewer xmlns="4873beb7-5857-4685-be1f-d57550cc96cc" xsi:nil="true"/>
    <TrustLevel xmlns="4873beb7-5857-4685-be1f-d57550cc96cc">1 Microsoft Managed Content</TrustLevel>
    <LocLastLocAttemptVersionLookup xmlns="4873beb7-5857-4685-be1f-d57550cc96cc">21546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TPNamespace xmlns="4873beb7-5857-4685-be1f-d57550cc96cc" xsi:nil="true"/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OutputCachingOn xmlns="4873beb7-5857-4685-be1f-d57550cc96cc">true</OutputCachingOn>
    <IntlLangReview xmlns="4873beb7-5857-4685-be1f-d57550cc96cc" xsi:nil="true"/>
    <UAProjectedTotalWords xmlns="4873beb7-5857-4685-be1f-d57550cc96cc" xsi:nil="true"/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2010-03-08T21:43:00+00:00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LocMarketGroupTiers2 xmlns="4873beb7-5857-4685-be1f-d57550cc96cc" xsi:nil="true"/>
    <OriginalRelease xmlns="4873beb7-5857-4685-be1f-d57550cc96cc">15</OriginalRelease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2DBE0-955A-43AF-9C29-66C44786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F2BD8-E97A-4110-94DA-9CB52472BA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1A9EFF-F807-4F31-A53D-B1E4BF62B6B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164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kumar s</dc:creator>
  <cp:lastModifiedBy>spraveen pk</cp:lastModifiedBy>
  <cp:revision>43</cp:revision>
  <cp:lastPrinted>2019-08-06T15:37:00Z</cp:lastPrinted>
  <dcterms:created xsi:type="dcterms:W3CDTF">2019-08-06T14:45:00Z</dcterms:created>
  <dcterms:modified xsi:type="dcterms:W3CDTF">2020-10-17T04:45:00Z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